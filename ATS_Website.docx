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443AF" w:rsidRDefault="009443AF"/>
    <w:p w:rsidR="009443AF" w:rsidRPr="00617115" w:rsidRDefault="00E66F08" w:rsidP="00617115">
      <w:pPr>
        <w:pStyle w:val="Heading1"/>
        <w:jc w:val="center"/>
        <w:rPr>
          <w:sz w:val="48"/>
          <w:szCs w:val="48"/>
        </w:rPr>
      </w:pPr>
      <w:r>
        <w:rPr>
          <w:sz w:val="48"/>
          <w:szCs w:val="48"/>
        </w:rPr>
        <w:t>Asset Tracking</w:t>
      </w:r>
      <w:r w:rsidR="002A74DE" w:rsidRPr="00617115">
        <w:rPr>
          <w:sz w:val="48"/>
          <w:szCs w:val="48"/>
        </w:rPr>
        <w:t xml:space="preserve"> System</w:t>
      </w:r>
    </w:p>
    <w:p w:rsidR="002A74DE" w:rsidRPr="002A74DE" w:rsidRDefault="002A74DE" w:rsidP="002A74DE">
      <w:pPr>
        <w:jc w:val="center"/>
        <w:rPr>
          <w:sz w:val="44"/>
          <w:szCs w:val="44"/>
        </w:rPr>
      </w:pPr>
      <w:r>
        <w:rPr>
          <w:noProof/>
          <w:sz w:val="44"/>
          <w:szCs w:val="44"/>
          <w14:ligatures w14:val="none"/>
        </w:rPr>
        <w:drawing>
          <wp:inline distT="0" distB="0" distL="0" distR="0" wp14:anchorId="445E8A0C" wp14:editId="4D5AF64D">
            <wp:extent cx="5731510" cy="2515092"/>
            <wp:effectExtent l="0" t="0" r="2540" b="0"/>
            <wp:docPr id="339821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21633"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2515092"/>
                    </a:xfrm>
                    <a:prstGeom prst="rect">
                      <a:avLst/>
                    </a:prstGeom>
                  </pic:spPr>
                </pic:pic>
              </a:graphicData>
            </a:graphic>
          </wp:inline>
        </w:drawing>
      </w:r>
    </w:p>
    <w:p w:rsidR="002A74DE" w:rsidRDefault="002A74DE" w:rsidP="002A74DE">
      <w:r>
        <w:t xml:space="preserve">Welcome to ACS - </w:t>
      </w:r>
      <w:r w:rsidR="00E66F08" w:rsidRPr="00E66F08">
        <w:t>Your Trusted Asset Tracking Solution Provider</w:t>
      </w:r>
    </w:p>
    <w:p w:rsidR="002A74DE" w:rsidRDefault="002A74DE" w:rsidP="002A74DE">
      <w:r>
        <w:t xml:space="preserve">At ACS, </w:t>
      </w:r>
      <w:r w:rsidR="00E66F08" w:rsidRPr="00E66F08">
        <w:t>we specialize in providing innovative Asset Tracking System (ATS) solutions designed to help organizations efficiently manage their assets, improve inventory visibility, and streamline asset tracking processes. With our advanced software and services, we empower businesses to optimize asset utilization, reduce loss, and increase operational efficiency</w:t>
      </w:r>
      <w:r>
        <w:t>.</w:t>
      </w:r>
    </w:p>
    <w:p w:rsidR="00E66F08" w:rsidRDefault="00E66F08" w:rsidP="002A74DE"/>
    <w:p w:rsidR="00E66F08" w:rsidRDefault="00E66F08" w:rsidP="002A74DE">
      <w:r w:rsidRPr="00E66F08">
        <w:t>In today's dynamic business landscape, managing and safeguarding your assets is no longer a choice, it's a necessity. An asset tracking system</w:t>
      </w:r>
      <w:r>
        <w:t xml:space="preserve"> </w:t>
      </w:r>
      <w:r w:rsidRPr="00E66F08">
        <w:t>transcends mere location tracking, evolving into a comprehensive solution that empowers you to gain complete visibility and control over your assets, from expensive equipment and tools to critical inventory items. This translates into a range of significant benefits that optimize operations, maximize utilization, and ensure the security of your valuable resources</w:t>
      </w:r>
      <w:r>
        <w:t>.</w:t>
      </w:r>
    </w:p>
    <w:p w:rsidR="002840E8" w:rsidRDefault="002840E8" w:rsidP="002A74DE"/>
    <w:p w:rsidR="002840E8" w:rsidRPr="002840E8" w:rsidRDefault="002A74DE" w:rsidP="002840E8">
      <w:pPr>
        <w:pStyle w:val="Heading2"/>
      </w:pPr>
      <w:r w:rsidRPr="002840E8">
        <w:t>Our Solutions;</w:t>
      </w:r>
    </w:p>
    <w:p w:rsidR="002840E8" w:rsidRPr="002840E8" w:rsidRDefault="002840E8" w:rsidP="002840E8"/>
    <w:p w:rsidR="002840E8" w:rsidRDefault="002840E8" w:rsidP="002840E8">
      <w:r>
        <w:lastRenderedPageBreak/>
        <w:t xml:space="preserve">- </w:t>
      </w:r>
      <w:r w:rsidR="003C67C8" w:rsidRPr="003C67C8">
        <w:rPr>
          <w:rStyle w:val="Heading2Char"/>
          <w:sz w:val="26"/>
        </w:rPr>
        <w:t>Real-Time Asset Tracking</w:t>
      </w:r>
      <w:r w:rsidRPr="002840E8">
        <w:rPr>
          <w:rStyle w:val="Heading2Char"/>
        </w:rPr>
        <w:t>:</w:t>
      </w:r>
      <w:r>
        <w:rPr>
          <w:rStyle w:val="Heading2Char"/>
        </w:rPr>
        <w:t xml:space="preserve"> </w:t>
      </w:r>
      <w:r w:rsidR="003C67C8" w:rsidRPr="003C67C8">
        <w:t>Our system enables real-time tracking of assets using RFID, barcode, or GPS technology. You can monitor asset location, status, and movement in real-time, allowing for improved visibility and control over your assets</w:t>
      </w:r>
      <w:r w:rsidR="00E66F08" w:rsidRPr="00E66F08">
        <w:t>.</w:t>
      </w:r>
    </w:p>
    <w:p w:rsidR="002840E8" w:rsidRDefault="002840E8" w:rsidP="002840E8"/>
    <w:p w:rsidR="002840E8" w:rsidRDefault="002840E8" w:rsidP="002840E8">
      <w:r>
        <w:t xml:space="preserve">- </w:t>
      </w:r>
      <w:r w:rsidR="003C67C8" w:rsidRPr="003C67C8">
        <w:rPr>
          <w:rStyle w:val="Heading2Char"/>
          <w:sz w:val="26"/>
        </w:rPr>
        <w:t>Asset Identification and Tagging</w:t>
      </w:r>
      <w:r w:rsidRPr="002840E8">
        <w:rPr>
          <w:rStyle w:val="Heading2Char"/>
        </w:rPr>
        <w:t>:</w:t>
      </w:r>
      <w:r>
        <w:rPr>
          <w:rStyle w:val="Heading2Char"/>
        </w:rPr>
        <w:t xml:space="preserve"> </w:t>
      </w:r>
      <w:r w:rsidR="003C67C8" w:rsidRPr="003C67C8">
        <w:t>Our system facilitates asset identification and tagging by assigning unique identifiers such as RFID tags, barcode labels, or QR codes to each asset. This enables easy identification and tracking of assets throughout their lifecycle</w:t>
      </w:r>
      <w:r w:rsidR="003C67C8">
        <w:t>.</w:t>
      </w:r>
    </w:p>
    <w:p w:rsidR="002840E8" w:rsidRPr="002840E8" w:rsidRDefault="002840E8" w:rsidP="002840E8"/>
    <w:p w:rsidR="002A74DE" w:rsidRDefault="002A74DE" w:rsidP="002A74DE">
      <w:r>
        <w:t xml:space="preserve">- </w:t>
      </w:r>
      <w:r w:rsidR="003C67C8" w:rsidRPr="003C67C8">
        <w:rPr>
          <w:rStyle w:val="Heading3Char"/>
        </w:rPr>
        <w:t>Inventory Management</w:t>
      </w:r>
      <w:r>
        <w:t xml:space="preserve">: </w:t>
      </w:r>
      <w:r w:rsidR="003C67C8" w:rsidRPr="003C67C8">
        <w:t>Our system helps manage inventory of assets by tracking asset quantities, locations, and movements. You can conduct regular inventory audits, reconcile inventory counts, and prevent loss or theft of assets</w:t>
      </w:r>
      <w:r>
        <w:t>.</w:t>
      </w:r>
    </w:p>
    <w:p w:rsidR="002A74DE" w:rsidRDefault="002A74DE" w:rsidP="002A74DE"/>
    <w:p w:rsidR="002A74DE" w:rsidRDefault="002A74DE" w:rsidP="002A74DE">
      <w:r>
        <w:t xml:space="preserve">- </w:t>
      </w:r>
      <w:r w:rsidR="003C67C8" w:rsidRPr="003C67C8">
        <w:rPr>
          <w:rStyle w:val="Heading3Char"/>
        </w:rPr>
        <w:t>Asset Lifecycle Management</w:t>
      </w:r>
      <w:r>
        <w:t xml:space="preserve">: </w:t>
      </w:r>
      <w:r w:rsidR="003C67C8" w:rsidRPr="003C67C8">
        <w:t>Our system supports the entire lifecycle of assets from acquisition to disposal. You can track asset acquisition, depreciation, maintenance, and disposal processes, ensuring compliance with regulatory requirements and maximizing asset ROI</w:t>
      </w:r>
      <w:r>
        <w:t>.</w:t>
      </w:r>
    </w:p>
    <w:p w:rsidR="002A74DE" w:rsidRDefault="002A74DE" w:rsidP="002A74DE"/>
    <w:p w:rsidR="002A74DE" w:rsidRDefault="002A74DE" w:rsidP="002A74DE">
      <w:r>
        <w:t xml:space="preserve">- </w:t>
      </w:r>
      <w:r w:rsidR="003C67C8" w:rsidRPr="003C67C8">
        <w:rPr>
          <w:rStyle w:val="Heading3Char"/>
        </w:rPr>
        <w:t>Maintenance Management</w:t>
      </w:r>
      <w:r>
        <w:t xml:space="preserve">: </w:t>
      </w:r>
      <w:r w:rsidR="003C67C8" w:rsidRPr="003C67C8">
        <w:t>Our system helps manage asset maintenance schedules and track maintenance activities. You can schedule preventive maintenance tasks, track maintenance history, and receive alerts for upcoming maintenance due dates to ensure optimal asset performance and reliability</w:t>
      </w:r>
      <w:r w:rsidR="00E66F08" w:rsidRPr="00E66F08">
        <w:t>.</w:t>
      </w:r>
    </w:p>
    <w:p w:rsidR="003C67C8" w:rsidRDefault="003C67C8" w:rsidP="002A74DE"/>
    <w:p w:rsidR="003C67C8" w:rsidRDefault="003C67C8" w:rsidP="003C67C8">
      <w:r>
        <w:t xml:space="preserve">- </w:t>
      </w:r>
      <w:r w:rsidRPr="003C67C8">
        <w:rPr>
          <w:rStyle w:val="Heading3Char"/>
        </w:rPr>
        <w:t>Security and Access Control</w:t>
      </w:r>
      <w:r>
        <w:t xml:space="preserve">: </w:t>
      </w:r>
      <w:r w:rsidRPr="003C67C8">
        <w:t>Our system offers security features to protect sensitive assets and control access to them. You can define user roles and permissions, restrict access to certain assets or asset categories, and track user activities to prevent unauthorized access or misuse of assets.</w:t>
      </w:r>
    </w:p>
    <w:p w:rsidR="002A74DE" w:rsidRDefault="002A74DE" w:rsidP="002A74DE"/>
    <w:p w:rsidR="002A74DE" w:rsidRDefault="002A74DE" w:rsidP="002A74DE">
      <w:r>
        <w:t xml:space="preserve">- </w:t>
      </w:r>
      <w:r w:rsidR="00E66F08" w:rsidRPr="00E66F08">
        <w:rPr>
          <w:rStyle w:val="Heading3Char"/>
        </w:rPr>
        <w:t>Alerts and Notifications</w:t>
      </w:r>
      <w:r>
        <w:t xml:space="preserve">: </w:t>
      </w:r>
      <w:r w:rsidR="00E66F08" w:rsidRPr="00E66F08">
        <w:t>Our system sends alerts and notifications to users when certain events occur, such as when assets are moved, when maintenance is due, or when inventory levels are low. This helps businesses stay informed and take timely action to address issues or opportunities</w:t>
      </w:r>
      <w:r>
        <w:t>.</w:t>
      </w:r>
    </w:p>
    <w:p w:rsidR="003C67C8" w:rsidRDefault="003C67C8" w:rsidP="002A74DE"/>
    <w:p w:rsidR="003C67C8" w:rsidRDefault="003C67C8" w:rsidP="003C67C8">
      <w:r>
        <w:t xml:space="preserve">- </w:t>
      </w:r>
      <w:r w:rsidRPr="003C67C8">
        <w:rPr>
          <w:rStyle w:val="Heading3Char"/>
        </w:rPr>
        <w:t>Mobile Access and Self-Service</w:t>
      </w:r>
      <w:r>
        <w:t xml:space="preserve">: </w:t>
      </w:r>
      <w:r w:rsidRPr="003C67C8">
        <w:t>Our system provides mobile access via smartphones or tablets, allowing users to track and manage assets on the go. Employees can use self-service portals to request asset transfers, report asset issues, and view asset information, improving operational efficiency and employee satisfaction</w:t>
      </w:r>
      <w:r>
        <w:t>.</w:t>
      </w:r>
    </w:p>
    <w:p w:rsidR="00E66F08" w:rsidRDefault="00E66F08" w:rsidP="002A74DE"/>
    <w:p w:rsidR="00E66F08" w:rsidRDefault="00E66F08" w:rsidP="002A74DE">
      <w:r>
        <w:t xml:space="preserve">- </w:t>
      </w:r>
      <w:r w:rsidRPr="00E66F08">
        <w:rPr>
          <w:rStyle w:val="Heading3Char"/>
        </w:rPr>
        <w:t>Reporting and Analytics</w:t>
      </w:r>
      <w:r>
        <w:t xml:space="preserve">: </w:t>
      </w:r>
      <w:r w:rsidR="003C67C8" w:rsidRPr="003C67C8">
        <w:t>Our system offers reporting and analytics tools to track key performance indicators (KPIs), monitor asset usage, and identify opportunities for improvement. You can generate customizable reports, visualize data, and gain insights to optimize asset management strategies and processes.</w:t>
      </w:r>
    </w:p>
    <w:p w:rsidR="00E66F08" w:rsidRDefault="00E66F08" w:rsidP="002A74DE"/>
    <w:p w:rsidR="00E66F08" w:rsidRDefault="00E66F08" w:rsidP="002A74DE">
      <w:r>
        <w:t xml:space="preserve">- </w:t>
      </w:r>
      <w:r w:rsidRPr="00E66F08">
        <w:rPr>
          <w:rStyle w:val="Heading3Char"/>
        </w:rPr>
        <w:t>Integration with Other Systems</w:t>
      </w:r>
      <w:r>
        <w:t xml:space="preserve">: </w:t>
      </w:r>
      <w:r w:rsidR="003C67C8" w:rsidRPr="003C67C8">
        <w:t>Our system integrates seamlessly with other business systems such as ERP, CMMS, and accounting software. This allows you to synchronize asset data, streamline workflows, and improve data accuracy across the organization</w:t>
      </w:r>
      <w:r>
        <w:t>.</w:t>
      </w:r>
    </w:p>
    <w:p w:rsidR="00E66F08" w:rsidRDefault="00E66F08" w:rsidP="002A74DE"/>
    <w:p w:rsidR="003C67C8" w:rsidRDefault="00E66F08" w:rsidP="002A74DE">
      <w:r>
        <w:t xml:space="preserve">- </w:t>
      </w:r>
      <w:r w:rsidRPr="00E66F08">
        <w:rPr>
          <w:rStyle w:val="Heading3Char"/>
        </w:rPr>
        <w:t>Customization and Scalability</w:t>
      </w:r>
      <w:r>
        <w:t xml:space="preserve">: </w:t>
      </w:r>
      <w:r w:rsidR="003B0672" w:rsidRPr="003B0672">
        <w:t>Our ATS is highly customizable and scalable, allowing businesses to tailor the system to their specific needs and scale as their needs grow. Whether managing a small number of assets or a large enterprise-wide asset portfolio, our system can adapt to meet the needs of businesses of all sizes.</w:t>
      </w:r>
    </w:p>
    <w:p w:rsidR="003B0672" w:rsidRDefault="003B0672" w:rsidP="002A74DE">
      <w:r w:rsidRPr="003B0672">
        <w:t>These are just some of the solutions provided by our Asset Tracking System. Contact us to learn more about how our ATS can help your business streamline asset management and improve operational efficiency.</w:t>
      </w:r>
    </w:p>
    <w:p w:rsidR="003B0672" w:rsidRDefault="003B0672" w:rsidP="002A74DE"/>
    <w:p w:rsidR="002A74DE" w:rsidRDefault="002A74DE" w:rsidP="002840E8">
      <w:pPr>
        <w:pStyle w:val="Heading2"/>
      </w:pPr>
      <w:r>
        <w:t>Why Choose ACS?</w:t>
      </w:r>
    </w:p>
    <w:p w:rsidR="002840E8" w:rsidRPr="002840E8" w:rsidRDefault="002840E8" w:rsidP="002840E8"/>
    <w:p w:rsidR="002A74DE" w:rsidRDefault="002A74DE" w:rsidP="002A74DE">
      <w:r>
        <w:t xml:space="preserve">- </w:t>
      </w:r>
      <w:r w:rsidRPr="002840E8">
        <w:rPr>
          <w:rStyle w:val="Heading3Char"/>
        </w:rPr>
        <w:t>Industry Expertise</w:t>
      </w:r>
      <w:r>
        <w:t xml:space="preserve">: </w:t>
      </w:r>
      <w:r w:rsidR="003B0672" w:rsidRPr="003B0672">
        <w:t>With years of experience in the industry, we understand the unique challenges and requirements of asset tracking. Our team of experts has the knowledge and expertise to deliver tailored solutions that address your specific needs</w:t>
      </w:r>
      <w:r w:rsidR="003B0672">
        <w:t>.</w:t>
      </w:r>
    </w:p>
    <w:p w:rsidR="002A74DE" w:rsidRDefault="002A74DE" w:rsidP="002A74DE"/>
    <w:p w:rsidR="002A74DE" w:rsidRDefault="002A74DE" w:rsidP="002A74DE">
      <w:r>
        <w:t xml:space="preserve">- </w:t>
      </w:r>
      <w:r w:rsidRPr="002840E8">
        <w:rPr>
          <w:rStyle w:val="Heading3Char"/>
        </w:rPr>
        <w:t>Scalable Solutions</w:t>
      </w:r>
      <w:r>
        <w:t xml:space="preserve">: </w:t>
      </w:r>
      <w:r w:rsidR="003B0672" w:rsidRPr="003B0672">
        <w:t>Whether you're a small business or a large enterprise, our ATS solutions are designed to scale with your business. Our flexible and scalable architecture allows you to add new features, modules, and users as your business grows, ensuring that your ATS system can adapt to your changing needs.</w:t>
      </w:r>
    </w:p>
    <w:p w:rsidR="002A74DE" w:rsidRDefault="002A74DE" w:rsidP="002A74DE"/>
    <w:p w:rsidR="002A74DE" w:rsidRDefault="002A74DE" w:rsidP="002A74DE">
      <w:r>
        <w:t xml:space="preserve">- </w:t>
      </w:r>
      <w:r w:rsidRPr="002840E8">
        <w:rPr>
          <w:rStyle w:val="Heading3Char"/>
        </w:rPr>
        <w:t>Robust Technology</w:t>
      </w:r>
      <w:r>
        <w:t xml:space="preserve">: </w:t>
      </w:r>
      <w:r w:rsidR="003B0672" w:rsidRPr="003B0672">
        <w:t>Built on the latest technology platforms, our ATS solutions offer robust features, reliability, and performance. Our cloud-based solutions provide anytime, anywhere access to your asset data, enabling you to manage your assets more effectively and efficiently.</w:t>
      </w:r>
    </w:p>
    <w:p w:rsidR="002A74DE" w:rsidRDefault="002A74DE" w:rsidP="002A74DE"/>
    <w:p w:rsidR="002A74DE" w:rsidRDefault="002A74DE" w:rsidP="002A74DE">
      <w:r>
        <w:t xml:space="preserve">- </w:t>
      </w:r>
      <w:r w:rsidRPr="002840E8">
        <w:rPr>
          <w:rStyle w:val="Heading3Char"/>
        </w:rPr>
        <w:t>Customer Support</w:t>
      </w:r>
      <w:r>
        <w:t xml:space="preserve">: At ACS, </w:t>
      </w:r>
      <w:r w:rsidR="003B0672" w:rsidRPr="003B0672">
        <w:t>we're committed to providing exceptional customer support and service. Our dedicated team of support professionals is available to assist you with implementation, training, troubleshooting, and ongoing support to ensure that you get the most out of your ATS investment</w:t>
      </w:r>
      <w:r>
        <w:t>.</w:t>
      </w:r>
    </w:p>
    <w:p w:rsidR="003C67C8" w:rsidRDefault="003C67C8" w:rsidP="002A74DE"/>
    <w:p w:rsidR="002A74DE" w:rsidRDefault="002A74DE" w:rsidP="002A74DE">
      <w:r>
        <w:t>Get Started Today</w:t>
      </w:r>
    </w:p>
    <w:p w:rsidR="009443AF" w:rsidRDefault="003B0672" w:rsidP="002A74DE">
      <w:r w:rsidRPr="003B0672">
        <w:t>Ready to take control of your assets and optimize your asset tracking processes? Contact us today to schedule a demo and see how our Asset Tracking System (ATS) solutions can help you maximize efficiency, minimize costs, and achieve business success.</w:t>
      </w:r>
    </w:p>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sectPr w:rsidR="009443AF">
      <w:headerReference w:type="default" r:id="rId9"/>
      <w:footerReference w:type="default" r:id="rId10"/>
      <w:pgSz w:w="11906" w:h="16838"/>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061AE" w:rsidRDefault="00C061AE">
      <w:pPr>
        <w:spacing w:line="240" w:lineRule="auto"/>
      </w:pPr>
      <w:r>
        <w:separator/>
      </w:r>
    </w:p>
  </w:endnote>
  <w:endnote w:type="continuationSeparator" w:id="0">
    <w:p w:rsidR="00C061AE" w:rsidRDefault="00C061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Adobe Devanagari">
    <w:altName w:val="Segoe Print"/>
    <w:charset w:val="00"/>
    <w:family w:val="roman"/>
    <w:pitch w:val="default"/>
    <w:sig w:usb0="00000000" w:usb1="00000000" w:usb2="00000000" w:usb3="00000000" w:csb0="00000001" w:csb1="00000000"/>
  </w:font>
  <w:font w:name="Adobe Gurmukhi">
    <w:altName w:val="Segoe Print"/>
    <w:charset w:val="00"/>
    <w:family w:val="modern"/>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0" w:rightFromText="180" w:vertAnchor="page" w:horzAnchor="margin" w:tblpXSpec="center" w:tblpY="15540"/>
      <w:tblW w:w="10639"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2039"/>
      <w:gridCol w:w="5582"/>
      <w:gridCol w:w="3018"/>
    </w:tblGrid>
    <w:tr w:rsidR="009443AF">
      <w:trPr>
        <w:trHeight w:val="242"/>
      </w:trPr>
      <w:tc>
        <w:tcPr>
          <w:tcW w:w="2039" w:type="dxa"/>
          <w:tcBorders>
            <w:top w:val="double" w:sz="4" w:space="0" w:color="auto"/>
            <w:left w:val="double" w:sz="4" w:space="0" w:color="auto"/>
            <w:bottom w:val="double" w:sz="4" w:space="0" w:color="auto"/>
            <w:right w:val="double" w:sz="4" w:space="0" w:color="auto"/>
          </w:tcBorders>
          <w:shd w:val="clear" w:color="auto" w:fill="auto"/>
        </w:tcPr>
        <w:p w:rsidR="009443AF" w:rsidRDefault="009443AF">
          <w:pPr>
            <w:pStyle w:val="Footer"/>
            <w:tabs>
              <w:tab w:val="center" w:pos="4153"/>
              <w:tab w:val="right" w:pos="8306"/>
            </w:tabs>
            <w:ind w:left="-180"/>
            <w:jc w:val="center"/>
            <w:rPr>
              <w:rFonts w:cs="Calibri"/>
            </w:rPr>
          </w:pPr>
        </w:p>
      </w:tc>
      <w:tc>
        <w:tcPr>
          <w:tcW w:w="5582" w:type="dxa"/>
          <w:tcBorders>
            <w:top w:val="double" w:sz="4" w:space="0" w:color="auto"/>
            <w:left w:val="double" w:sz="4" w:space="0" w:color="auto"/>
            <w:bottom w:val="double" w:sz="4" w:space="0" w:color="auto"/>
            <w:right w:val="double" w:sz="4" w:space="0" w:color="auto"/>
          </w:tcBorders>
          <w:shd w:val="clear" w:color="auto" w:fill="auto"/>
          <w:vAlign w:val="center"/>
        </w:tcPr>
        <w:p w:rsidR="009443AF" w:rsidRDefault="009443AF">
          <w:pPr>
            <w:pStyle w:val="FooterSmall"/>
            <w:tabs>
              <w:tab w:val="center" w:pos="4153"/>
              <w:tab w:val="right" w:pos="8306"/>
            </w:tabs>
            <w:jc w:val="center"/>
            <w:rPr>
              <w:kern w:val="2"/>
              <w:sz w:val="20"/>
              <w:szCs w:val="20"/>
              <w:lang w:val="en-IN"/>
            </w:rPr>
          </w:pPr>
        </w:p>
      </w:tc>
      <w:tc>
        <w:tcPr>
          <w:tcW w:w="3018" w:type="dxa"/>
          <w:tcBorders>
            <w:top w:val="double" w:sz="4" w:space="0" w:color="auto"/>
            <w:left w:val="double" w:sz="4" w:space="0" w:color="auto"/>
            <w:bottom w:val="double" w:sz="4" w:space="0" w:color="auto"/>
            <w:right w:val="double" w:sz="4" w:space="0" w:color="auto"/>
          </w:tcBorders>
          <w:shd w:val="clear" w:color="auto" w:fill="auto"/>
        </w:tcPr>
        <w:p w:rsidR="009443AF" w:rsidRDefault="008141A4">
          <w:pPr>
            <w:pStyle w:val="FooterSmall"/>
            <w:tabs>
              <w:tab w:val="left" w:pos="852"/>
              <w:tab w:val="center" w:pos="4153"/>
              <w:tab w:val="right" w:pos="8306"/>
            </w:tabs>
            <w:rPr>
              <w:kern w:val="2"/>
              <w:sz w:val="20"/>
              <w:szCs w:val="20"/>
            </w:rPr>
          </w:pPr>
          <w:r>
            <w:rPr>
              <w:color w:val="808080" w:themeColor="background1" w:themeShade="80"/>
              <w:spacing w:val="60"/>
              <w:kern w:val="2"/>
              <w:sz w:val="20"/>
              <w:szCs w:val="20"/>
            </w:rPr>
            <w:t>Page</w:t>
          </w:r>
          <w:r>
            <w:rPr>
              <w:kern w:val="2"/>
              <w:sz w:val="20"/>
              <w:szCs w:val="20"/>
            </w:rPr>
            <w:t xml:space="preserve"> | </w:t>
          </w:r>
          <w:r>
            <w:rPr>
              <w:kern w:val="2"/>
              <w:sz w:val="20"/>
              <w:szCs w:val="20"/>
            </w:rPr>
            <w:fldChar w:fldCharType="begin"/>
          </w:r>
          <w:r>
            <w:rPr>
              <w:kern w:val="2"/>
              <w:sz w:val="20"/>
              <w:szCs w:val="20"/>
            </w:rPr>
            <w:instrText xml:space="preserve"> PAGE   \* MERGEFORMAT </w:instrText>
          </w:r>
          <w:r>
            <w:rPr>
              <w:kern w:val="2"/>
              <w:sz w:val="20"/>
              <w:szCs w:val="20"/>
            </w:rPr>
            <w:fldChar w:fldCharType="separate"/>
          </w:r>
          <w:r w:rsidR="00646AB8" w:rsidRPr="00646AB8">
            <w:rPr>
              <w:b/>
              <w:bCs/>
              <w:noProof/>
              <w:kern w:val="2"/>
              <w:sz w:val="20"/>
              <w:szCs w:val="20"/>
            </w:rPr>
            <w:t>4</w:t>
          </w:r>
          <w:r>
            <w:rPr>
              <w:b/>
              <w:bCs/>
              <w:kern w:val="2"/>
              <w:sz w:val="20"/>
              <w:szCs w:val="20"/>
            </w:rPr>
            <w:fldChar w:fldCharType="end"/>
          </w:r>
        </w:p>
      </w:tc>
    </w:tr>
  </w:tbl>
  <w:p w:rsidR="009443AF" w:rsidRDefault="00944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061AE" w:rsidRDefault="00C061AE">
      <w:pPr>
        <w:spacing w:after="0"/>
      </w:pPr>
      <w:r>
        <w:separator/>
      </w:r>
    </w:p>
  </w:footnote>
  <w:footnote w:type="continuationSeparator" w:id="0">
    <w:p w:rsidR="00C061AE" w:rsidRDefault="00C061A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443AF" w:rsidRDefault="008141A4">
    <w:pPr>
      <w:pStyle w:val="Header"/>
      <w:tabs>
        <w:tab w:val="clear" w:pos="9026"/>
        <w:tab w:val="left" w:pos="5712"/>
      </w:tabs>
      <w:spacing w:before="120"/>
      <w:rPr>
        <w:b/>
        <w:bCs/>
        <w:color w:val="FFFFFF"/>
        <w:sz w:val="18"/>
        <w:szCs w:val="18"/>
      </w:rPr>
    </w:pPr>
    <w:r>
      <w:rPr>
        <w:noProof/>
        <w:lang w:val="en-US"/>
      </w:rPr>
      <w:drawing>
        <wp:anchor distT="0" distB="0" distL="114300" distR="114300" simplePos="0" relativeHeight="251658240" behindDoc="1" locked="0" layoutInCell="1" allowOverlap="1" wp14:anchorId="3A174196">
          <wp:simplePos x="0" y="0"/>
          <wp:positionH relativeFrom="margin">
            <wp:align>center</wp:align>
          </wp:positionH>
          <wp:positionV relativeFrom="page">
            <wp:posOffset>480695</wp:posOffset>
          </wp:positionV>
          <wp:extent cx="6324600" cy="415290"/>
          <wp:effectExtent l="0" t="0" r="0" b="381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324600" cy="415290"/>
                  </a:xfrm>
                  <a:prstGeom prst="rect">
                    <a:avLst/>
                  </a:prstGeom>
                  <a:noFill/>
                  <a:ln>
                    <a:noFill/>
                  </a:ln>
                </pic:spPr>
              </pic:pic>
            </a:graphicData>
          </a:graphic>
        </wp:anchor>
      </w:drawing>
    </w:r>
    <w:r>
      <w:rPr>
        <w:b/>
        <w:bCs/>
        <w:color w:val="FFFFFF"/>
        <w:sz w:val="18"/>
        <w:szCs w:val="18"/>
      </w:rPr>
      <w:tab/>
    </w:r>
  </w:p>
  <w:p w:rsidR="009443AF" w:rsidRDefault="009443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10"/>
    <w:multiLevelType w:val="multilevel"/>
    <w:tmpl w:val="000000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A1F3F66"/>
    <w:multiLevelType w:val="multilevel"/>
    <w:tmpl w:val="1A1F3F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F013048"/>
    <w:multiLevelType w:val="multilevel"/>
    <w:tmpl w:val="1F01304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20022796"/>
    <w:multiLevelType w:val="multilevel"/>
    <w:tmpl w:val="2002279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230668C0"/>
    <w:multiLevelType w:val="multilevel"/>
    <w:tmpl w:val="230668C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6DF6675"/>
    <w:multiLevelType w:val="multilevel"/>
    <w:tmpl w:val="26DF667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31147AF2"/>
    <w:multiLevelType w:val="multilevel"/>
    <w:tmpl w:val="31147AF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9250A42"/>
    <w:multiLevelType w:val="multilevel"/>
    <w:tmpl w:val="39250A4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C387905"/>
    <w:multiLevelType w:val="multilevel"/>
    <w:tmpl w:val="3C387905"/>
    <w:lvl w:ilvl="0">
      <w:start w:val="2"/>
      <w:numFmt w:val="decimal"/>
      <w:suff w:val="space"/>
      <w:lvlText w:val="%1."/>
      <w:lvlJc w:val="left"/>
    </w:lvl>
    <w:lvl w:ilvl="1">
      <w:start w:val="1"/>
      <w:numFmt w:val="decimal"/>
      <w:isLgl/>
      <w:lvlText w:val="%1.%2"/>
      <w:lvlJc w:val="left"/>
      <w:pPr>
        <w:ind w:left="450" w:hanging="360"/>
      </w:pPr>
      <w:rPr>
        <w:rFonts w:hint="default"/>
      </w:rPr>
    </w:lvl>
    <w:lvl w:ilvl="2">
      <w:start w:val="1"/>
      <w:numFmt w:val="decimal"/>
      <w:isLgl/>
      <w:lvlText w:val="%1.%2.%3"/>
      <w:lvlJc w:val="left"/>
      <w:pPr>
        <w:ind w:left="1260" w:hanging="720"/>
      </w:pPr>
      <w:rPr>
        <w:rFonts w:hint="default"/>
      </w:rPr>
    </w:lvl>
    <w:lvl w:ilvl="3">
      <w:start w:val="1"/>
      <w:numFmt w:val="decimal"/>
      <w:lvlText w:val="%4."/>
      <w:lvlJc w:val="left"/>
      <w:pPr>
        <w:ind w:left="1440" w:hanging="720"/>
      </w:pPr>
      <w:rPr>
        <w:rFonts w:hint="default"/>
      </w:rPr>
    </w:lvl>
    <w:lvl w:ilvl="4">
      <w:start w:val="1"/>
      <w:numFmt w:val="decimal"/>
      <w:isLgl/>
      <w:lvlText w:val="%1.%2.%3.%4.%5"/>
      <w:lvlJc w:val="left"/>
      <w:pPr>
        <w:ind w:left="3384"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896" w:hanging="1440"/>
      </w:pPr>
      <w:rPr>
        <w:rFonts w:hint="default"/>
      </w:rPr>
    </w:lvl>
    <w:lvl w:ilvl="7">
      <w:start w:val="1"/>
      <w:numFmt w:val="decimal"/>
      <w:isLgl/>
      <w:lvlText w:val="%1.%2.%3.%4.%5.%6.%7.%8"/>
      <w:lvlJc w:val="left"/>
      <w:pPr>
        <w:ind w:left="5472" w:hanging="1440"/>
      </w:pPr>
      <w:rPr>
        <w:rFonts w:hint="default"/>
      </w:rPr>
    </w:lvl>
    <w:lvl w:ilvl="8">
      <w:start w:val="1"/>
      <w:numFmt w:val="decimal"/>
      <w:isLgl/>
      <w:lvlText w:val="%1.%2.%3.%4.%5.%6.%7.%8.%9"/>
      <w:lvlJc w:val="left"/>
      <w:pPr>
        <w:ind w:left="6408" w:hanging="1800"/>
      </w:pPr>
      <w:rPr>
        <w:rFonts w:hint="default"/>
      </w:rPr>
    </w:lvl>
  </w:abstractNum>
  <w:abstractNum w:abstractNumId="9" w15:restartNumberingAfterBreak="0">
    <w:nsid w:val="3D775077"/>
    <w:multiLevelType w:val="multilevel"/>
    <w:tmpl w:val="3D775077"/>
    <w:lvl w:ilvl="0">
      <w:start w:val="7"/>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EBC70FD"/>
    <w:multiLevelType w:val="multilevel"/>
    <w:tmpl w:val="3EBC70FD"/>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03F6B2D"/>
    <w:multiLevelType w:val="multilevel"/>
    <w:tmpl w:val="403F6B2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417E4357"/>
    <w:multiLevelType w:val="multilevel"/>
    <w:tmpl w:val="417E43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E096A26"/>
    <w:multiLevelType w:val="multilevel"/>
    <w:tmpl w:val="4E096A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F082551"/>
    <w:multiLevelType w:val="multilevel"/>
    <w:tmpl w:val="4F0825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573E1E69"/>
    <w:multiLevelType w:val="multilevel"/>
    <w:tmpl w:val="573E1E69"/>
    <w:lvl w:ilvl="0">
      <w:start w:val="2"/>
      <w:numFmt w:val="decimal"/>
      <w:suff w:val="space"/>
      <w:lvlText w:val="%1."/>
      <w:lvlJc w:val="left"/>
    </w:lvl>
    <w:lvl w:ilvl="1">
      <w:start w:val="1"/>
      <w:numFmt w:val="decimal"/>
      <w:isLgl/>
      <w:lvlText w:val="%1.%2"/>
      <w:lvlJc w:val="left"/>
      <w:pPr>
        <w:ind w:left="450" w:hanging="360"/>
      </w:pPr>
      <w:rPr>
        <w:rFonts w:hint="default"/>
      </w:rPr>
    </w:lvl>
    <w:lvl w:ilvl="2">
      <w:start w:val="1"/>
      <w:numFmt w:val="decimal"/>
      <w:isLgl/>
      <w:lvlText w:val="%1.%2.%3"/>
      <w:lvlJc w:val="left"/>
      <w:pPr>
        <w:ind w:left="1260" w:hanging="720"/>
      </w:pPr>
      <w:rPr>
        <w:rFonts w:hint="default"/>
      </w:rPr>
    </w:lvl>
    <w:lvl w:ilvl="3">
      <w:start w:val="1"/>
      <w:numFmt w:val="decimal"/>
      <w:lvlText w:val="%4."/>
      <w:lvlJc w:val="left"/>
      <w:pPr>
        <w:ind w:left="1440" w:hanging="720"/>
      </w:pPr>
      <w:rPr>
        <w:rFonts w:hint="default"/>
      </w:rPr>
    </w:lvl>
    <w:lvl w:ilvl="4">
      <w:start w:val="1"/>
      <w:numFmt w:val="decimal"/>
      <w:isLgl/>
      <w:lvlText w:val="%1.%2.%3.%4.%5"/>
      <w:lvlJc w:val="left"/>
      <w:pPr>
        <w:ind w:left="3384"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896" w:hanging="1440"/>
      </w:pPr>
      <w:rPr>
        <w:rFonts w:hint="default"/>
      </w:rPr>
    </w:lvl>
    <w:lvl w:ilvl="7">
      <w:start w:val="1"/>
      <w:numFmt w:val="decimal"/>
      <w:isLgl/>
      <w:lvlText w:val="%1.%2.%3.%4.%5.%6.%7.%8"/>
      <w:lvlJc w:val="left"/>
      <w:pPr>
        <w:ind w:left="5472" w:hanging="1440"/>
      </w:pPr>
      <w:rPr>
        <w:rFonts w:hint="default"/>
      </w:rPr>
    </w:lvl>
    <w:lvl w:ilvl="8">
      <w:start w:val="1"/>
      <w:numFmt w:val="decimal"/>
      <w:isLgl/>
      <w:lvlText w:val="%1.%2.%3.%4.%5.%6.%7.%8.%9"/>
      <w:lvlJc w:val="left"/>
      <w:pPr>
        <w:ind w:left="6408" w:hanging="1800"/>
      </w:pPr>
      <w:rPr>
        <w:rFonts w:hint="default"/>
      </w:rPr>
    </w:lvl>
  </w:abstractNum>
  <w:abstractNum w:abstractNumId="16" w15:restartNumberingAfterBreak="0">
    <w:nsid w:val="58DE0E23"/>
    <w:multiLevelType w:val="multilevel"/>
    <w:tmpl w:val="58DE0E2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AB8122B"/>
    <w:multiLevelType w:val="multilevel"/>
    <w:tmpl w:val="5AB8122B"/>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B306A5C"/>
    <w:multiLevelType w:val="multilevel"/>
    <w:tmpl w:val="6B306A5C"/>
    <w:lvl w:ilvl="0">
      <w:start w:val="1"/>
      <w:numFmt w:val="bullet"/>
      <w:lvlText w:val=""/>
      <w:lvlJc w:val="left"/>
      <w:pPr>
        <w:tabs>
          <w:tab w:val="left"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7C354DD2"/>
    <w:multiLevelType w:val="multilevel"/>
    <w:tmpl w:val="7C354DD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7F233C78"/>
    <w:multiLevelType w:val="multilevel"/>
    <w:tmpl w:val="7F233C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120220572">
    <w:abstractNumId w:val="17"/>
  </w:num>
  <w:num w:numId="2" w16cid:durableId="1268004170">
    <w:abstractNumId w:val="6"/>
  </w:num>
  <w:num w:numId="3" w16cid:durableId="227808168">
    <w:abstractNumId w:val="18"/>
  </w:num>
  <w:num w:numId="4" w16cid:durableId="2102141499">
    <w:abstractNumId w:val="12"/>
  </w:num>
  <w:num w:numId="5" w16cid:durableId="1498107286">
    <w:abstractNumId w:val="0"/>
  </w:num>
  <w:num w:numId="6" w16cid:durableId="2072995710">
    <w:abstractNumId w:val="1"/>
  </w:num>
  <w:num w:numId="7" w16cid:durableId="1222595493">
    <w:abstractNumId w:val="16"/>
  </w:num>
  <w:num w:numId="8" w16cid:durableId="1688017244">
    <w:abstractNumId w:val="9"/>
  </w:num>
  <w:num w:numId="9" w16cid:durableId="908611566">
    <w:abstractNumId w:val="8"/>
  </w:num>
  <w:num w:numId="10" w16cid:durableId="1709528096">
    <w:abstractNumId w:val="3"/>
  </w:num>
  <w:num w:numId="11" w16cid:durableId="415714594">
    <w:abstractNumId w:val="15"/>
  </w:num>
  <w:num w:numId="12" w16cid:durableId="10113202">
    <w:abstractNumId w:val="10"/>
  </w:num>
  <w:num w:numId="13" w16cid:durableId="1415053399">
    <w:abstractNumId w:val="20"/>
  </w:num>
  <w:num w:numId="14" w16cid:durableId="1460954489">
    <w:abstractNumId w:val="13"/>
  </w:num>
  <w:num w:numId="15" w16cid:durableId="130708646">
    <w:abstractNumId w:val="4"/>
  </w:num>
  <w:num w:numId="16" w16cid:durableId="1148085639">
    <w:abstractNumId w:val="19"/>
  </w:num>
  <w:num w:numId="17" w16cid:durableId="851382824">
    <w:abstractNumId w:val="7"/>
  </w:num>
  <w:num w:numId="18" w16cid:durableId="1878590939">
    <w:abstractNumId w:val="14"/>
  </w:num>
  <w:num w:numId="19" w16cid:durableId="1132139392">
    <w:abstractNumId w:val="2"/>
  </w:num>
  <w:num w:numId="20" w16cid:durableId="1842164394">
    <w:abstractNumId w:val="5"/>
  </w:num>
  <w:num w:numId="21" w16cid:durableId="15561563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DF"/>
    <w:rsid w:val="00004982"/>
    <w:rsid w:val="000B311B"/>
    <w:rsid w:val="000E64E1"/>
    <w:rsid w:val="000F690F"/>
    <w:rsid w:val="00177ACB"/>
    <w:rsid w:val="0019312F"/>
    <w:rsid w:val="001B5CB7"/>
    <w:rsid w:val="001C026F"/>
    <w:rsid w:val="001C6D56"/>
    <w:rsid w:val="00254E3F"/>
    <w:rsid w:val="002840E8"/>
    <w:rsid w:val="0028458F"/>
    <w:rsid w:val="002A74DE"/>
    <w:rsid w:val="00334703"/>
    <w:rsid w:val="00354216"/>
    <w:rsid w:val="0039482B"/>
    <w:rsid w:val="003A2A28"/>
    <w:rsid w:val="003B0672"/>
    <w:rsid w:val="003C67C8"/>
    <w:rsid w:val="003D362B"/>
    <w:rsid w:val="00453188"/>
    <w:rsid w:val="004D2A6A"/>
    <w:rsid w:val="005141C2"/>
    <w:rsid w:val="00547459"/>
    <w:rsid w:val="00587BB2"/>
    <w:rsid w:val="00590256"/>
    <w:rsid w:val="005B0EA7"/>
    <w:rsid w:val="00617115"/>
    <w:rsid w:val="00625AAE"/>
    <w:rsid w:val="00646AB8"/>
    <w:rsid w:val="00673300"/>
    <w:rsid w:val="007523B6"/>
    <w:rsid w:val="00811105"/>
    <w:rsid w:val="008141A4"/>
    <w:rsid w:val="008304FC"/>
    <w:rsid w:val="00865007"/>
    <w:rsid w:val="008F49BD"/>
    <w:rsid w:val="009209B9"/>
    <w:rsid w:val="009443AF"/>
    <w:rsid w:val="009732B3"/>
    <w:rsid w:val="00A925ED"/>
    <w:rsid w:val="00B13DDA"/>
    <w:rsid w:val="00B220CB"/>
    <w:rsid w:val="00B37699"/>
    <w:rsid w:val="00C0138D"/>
    <w:rsid w:val="00C061AE"/>
    <w:rsid w:val="00C15D87"/>
    <w:rsid w:val="00C23C5E"/>
    <w:rsid w:val="00C75521"/>
    <w:rsid w:val="00D032DF"/>
    <w:rsid w:val="00E66F08"/>
    <w:rsid w:val="00E82297"/>
    <w:rsid w:val="00ED5C5D"/>
    <w:rsid w:val="00F30DFC"/>
    <w:rsid w:val="02AF64C7"/>
    <w:rsid w:val="09631973"/>
    <w:rsid w:val="20E530D6"/>
    <w:rsid w:val="34FF28F0"/>
    <w:rsid w:val="38241600"/>
    <w:rsid w:val="3FD94C85"/>
    <w:rsid w:val="42CF4431"/>
    <w:rsid w:val="757302BE"/>
    <w:rsid w:val="7EF0344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A9859E0"/>
  <w15:docId w15:val="{C2FFE9E1-08B8-4626-9BF3-053C7AF9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60" w:lineRule="auto"/>
      <w:jc w:val="both"/>
    </w:pPr>
    <w:rPr>
      <w:kern w:val="2"/>
      <w:sz w:val="24"/>
      <w:szCs w:val="22"/>
      <w:lang w:val="en-IN"/>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6"/>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840E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qFormat/>
    <w:pPr>
      <w:widowControl w:val="0"/>
      <w:suppressAutoHyphens/>
      <w:spacing w:after="0"/>
    </w:pPr>
    <w:rPr>
      <w:rFonts w:ascii="Times New Roman" w:eastAsia="Arial Unicode MS" w:hAnsi="Times New Roman" w:cs="Times New Roman"/>
      <w:bCs/>
      <w:color w:val="333399"/>
      <w:kern w:val="1"/>
      <w:szCs w:val="24"/>
      <w:lang w:val="en-US" w:eastAsia="ar-SA"/>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qFormat/>
    <w:pPr>
      <w:spacing w:before="60" w:after="60"/>
    </w:pPr>
    <w:rPr>
      <w:rFonts w:ascii="Arial Narrow" w:eastAsia="Arial Narrow" w:hAnsi="Arial Narrow" w:cs="Arial Narrow"/>
      <w:lang w:eastAsia="en-IN"/>
    </w:rPr>
    <w:tblPr>
      <w:tblBorders>
        <w:top w:val="single" w:sz="8" w:space="0" w:color="999999"/>
        <w:bottom w:val="single" w:sz="8" w:space="0" w:color="999999"/>
      </w:tblBorders>
      <w:tblCellMar>
        <w:left w:w="57" w:type="dxa"/>
        <w:right w:w="57" w:type="dxa"/>
      </w:tblCellMar>
    </w:tblPr>
    <w:tblStylePr w:type="firstRow">
      <w:rPr>
        <w:rFonts w:ascii="Adobe Devanagari" w:eastAsia="Adobe Devanagari" w:hAnsi="Adobe Devanagari" w:cs="Adobe Devanagari"/>
        <w:b/>
        <w:bCs/>
        <w:sz w:val="18"/>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band1Horz">
      <w:rPr>
        <w:rFonts w:ascii="Adobe Gurmukhi" w:hAnsi="Adobe Gurmukhi" w:cs="Adobe Gurmukhi"/>
        <w:sz w:val="18"/>
        <w:szCs w:val="18"/>
      </w:rPr>
      <w:tblPr/>
      <w:tcPr>
        <w:tcBorders>
          <w:top w:val="single" w:sz="8" w:space="0" w:color="999999"/>
          <w:left w:val="nil"/>
          <w:bottom w:val="single" w:sz="8" w:space="0" w:color="999999"/>
          <w:right w:val="nil"/>
          <w:insideH w:val="single" w:sz="8" w:space="0" w:color="auto"/>
          <w:insideV w:val="nil"/>
          <w:tl2br w:val="nil"/>
          <w:tr2bl w:val="nil"/>
        </w:tcBorders>
      </w:tcPr>
    </w:tblStylePr>
    <w:tblStylePr w:type="band2Horz">
      <w:rPr>
        <w:rFonts w:ascii="Adobe Gurmukhi" w:eastAsia="Adobe Gurmukhi" w:hAnsi="Adobe Gurmukhi" w:cs="Adobe Gurmukhi"/>
        <w:sz w:val="18"/>
        <w:szCs w:val="18"/>
      </w:rPr>
    </w:tblStyle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40"/>
    </w:pPr>
  </w:style>
  <w:style w:type="paragraph" w:styleId="TOC3">
    <w:name w:val="toc 3"/>
    <w:basedOn w:val="Normal"/>
    <w:next w:val="Normal"/>
    <w:uiPriority w:val="39"/>
    <w:unhideWhenUsed/>
    <w:qFormat/>
    <w:pPr>
      <w:spacing w:after="100"/>
      <w:ind w:left="480"/>
    </w:pPr>
  </w:style>
  <w:style w:type="paragraph" w:customStyle="1" w:styleId="CoverHeading2">
    <w:name w:val="Cover Heading 2"/>
    <w:basedOn w:val="Normal"/>
    <w:uiPriority w:val="99"/>
    <w:qFormat/>
    <w:pPr>
      <w:spacing w:before="360" w:after="120"/>
      <w:ind w:left="-357"/>
    </w:pPr>
    <w:rPr>
      <w:rFonts w:ascii="Calibri" w:eastAsia="Calibri" w:hAnsi="Calibri" w:cs="Calibri"/>
      <w:b/>
      <w:bCs/>
      <w:color w:val="4F81BD"/>
      <w:kern w:val="0"/>
      <w:sz w:val="28"/>
      <w:szCs w:val="28"/>
      <w:lang w:val="en-US"/>
      <w14:ligatures w14:val="none"/>
    </w:rPr>
  </w:style>
  <w:style w:type="paragraph" w:styleId="ListParagraph">
    <w:name w:val="List Paragraph"/>
    <w:basedOn w:val="Normal"/>
    <w:link w:val="ListParagraphChar"/>
    <w:uiPriority w:val="34"/>
    <w:qFormat/>
    <w:pPr>
      <w:ind w:left="720"/>
      <w:contextualSpacing/>
    </w:pPr>
  </w:style>
  <w:style w:type="paragraph" w:customStyle="1" w:styleId="CoverTitle">
    <w:name w:val="Cover Title"/>
    <w:basedOn w:val="Normal"/>
    <w:next w:val="CoverSubject"/>
    <w:uiPriority w:val="99"/>
    <w:qFormat/>
    <w:pPr>
      <w:spacing w:before="3720" w:after="60" w:line="264" w:lineRule="auto"/>
      <w:ind w:left="1418" w:right="-567"/>
      <w:jc w:val="right"/>
    </w:pPr>
    <w:rPr>
      <w:rFonts w:ascii="Calibri" w:eastAsia="Times New Roman" w:hAnsi="Calibri" w:cs="Times New Roman"/>
      <w:b/>
      <w:kern w:val="0"/>
      <w:sz w:val="44"/>
      <w:lang w:val="en-US"/>
    </w:rPr>
  </w:style>
  <w:style w:type="paragraph" w:customStyle="1" w:styleId="CoverSubject">
    <w:name w:val="Cover Subject"/>
    <w:basedOn w:val="Normal"/>
    <w:qFormat/>
    <w:pPr>
      <w:spacing w:after="0" w:line="240" w:lineRule="auto"/>
      <w:ind w:left="1701" w:right="-567"/>
      <w:jc w:val="right"/>
    </w:pPr>
    <w:rPr>
      <w:rFonts w:ascii="Calibri" w:eastAsia="Times New Roman" w:hAnsi="Calibri" w:cs="Times New Roman"/>
      <w:kern w:val="0"/>
      <w:sz w:val="36"/>
      <w:lang w:val="en-US"/>
    </w:rPr>
  </w:style>
  <w:style w:type="paragraph" w:customStyle="1" w:styleId="CoverBlockHeading1">
    <w:name w:val="Cover Block Heading 1"/>
    <w:basedOn w:val="Normal"/>
    <w:next w:val="CoverBlockTextBold"/>
    <w:qFormat/>
    <w:pPr>
      <w:spacing w:before="1320" w:after="40" w:line="240" w:lineRule="auto"/>
      <w:ind w:right="-567"/>
      <w:jc w:val="right"/>
    </w:pPr>
    <w:rPr>
      <w:rFonts w:ascii="Calibri" w:eastAsia="Times New Roman" w:hAnsi="Calibri" w:cs="Times New Roman"/>
      <w:i/>
      <w:kern w:val="0"/>
      <w:lang w:val="en-US"/>
    </w:rPr>
  </w:style>
  <w:style w:type="paragraph" w:customStyle="1" w:styleId="CoverBlockTextBold">
    <w:name w:val="Cover Block Text Bold"/>
    <w:basedOn w:val="Normal"/>
    <w:qFormat/>
    <w:pPr>
      <w:spacing w:after="40" w:line="240" w:lineRule="auto"/>
      <w:ind w:right="-567"/>
      <w:jc w:val="right"/>
    </w:pPr>
    <w:rPr>
      <w:rFonts w:ascii="Calibri" w:eastAsia="Times New Roman" w:hAnsi="Calibri" w:cs="Times New Roman"/>
      <w:b/>
      <w:bCs/>
      <w:kern w:val="0"/>
      <w:lang w:val="en-US"/>
    </w:rPr>
  </w:style>
  <w:style w:type="paragraph" w:customStyle="1" w:styleId="CoverBlockHeading2">
    <w:name w:val="Cover Block Heading 2"/>
    <w:basedOn w:val="Normal"/>
    <w:next w:val="CoverBlockTextBold"/>
    <w:uiPriority w:val="99"/>
    <w:qFormat/>
    <w:pPr>
      <w:spacing w:before="720" w:after="0" w:line="240" w:lineRule="auto"/>
      <w:ind w:left="-567" w:right="-567"/>
      <w:jc w:val="right"/>
    </w:pPr>
    <w:rPr>
      <w:rFonts w:ascii="Calibri" w:eastAsia="Times New Roman" w:hAnsi="Calibri" w:cs="Times New Roman"/>
      <w:i/>
      <w:iCs/>
      <w:kern w:val="0"/>
      <w:lang w:val="en-US"/>
    </w:rPr>
  </w:style>
  <w:style w:type="character" w:customStyle="1" w:styleId="BodyText2Char">
    <w:name w:val="Body Text 2 Char"/>
    <w:basedOn w:val="DefaultParagraphFont"/>
    <w:link w:val="BodyText2"/>
    <w:qFormat/>
    <w:rPr>
      <w:rFonts w:ascii="Times New Roman" w:eastAsia="Arial Unicode MS" w:hAnsi="Times New Roman" w:cs="Times New Roman"/>
      <w:bCs/>
      <w:color w:val="333399"/>
      <w:kern w:val="1"/>
      <w:sz w:val="24"/>
      <w:szCs w:val="24"/>
      <w:lang w:val="en-US" w:eastAsia="ar-SA"/>
    </w:rPr>
  </w:style>
  <w:style w:type="paragraph" w:customStyle="1" w:styleId="CoverHeading1">
    <w:name w:val="Cover Heading 1"/>
    <w:basedOn w:val="Normal"/>
    <w:next w:val="Normal"/>
    <w:uiPriority w:val="99"/>
    <w:qFormat/>
    <w:pPr>
      <w:spacing w:after="120" w:line="240" w:lineRule="auto"/>
      <w:ind w:left="-357"/>
    </w:pPr>
    <w:rPr>
      <w:rFonts w:ascii="Calibri" w:eastAsia="Calibri" w:hAnsi="Calibri" w:cs="Calibri"/>
      <w:b/>
      <w:bCs/>
      <w:color w:val="4F81BD"/>
      <w:kern w:val="0"/>
      <w:sz w:val="32"/>
      <w:szCs w:val="32"/>
      <w:lang w:val="en-US"/>
    </w:rPr>
  </w:style>
  <w:style w:type="paragraph" w:customStyle="1" w:styleId="TableNormal1">
    <w:name w:val="Table Normal1"/>
    <w:basedOn w:val="Normal"/>
    <w:qFormat/>
    <w:pPr>
      <w:spacing w:before="60" w:after="0" w:line="240" w:lineRule="auto"/>
    </w:pPr>
    <w:rPr>
      <w:rFonts w:ascii="Arial Narrow" w:eastAsia="Arial Narrow" w:hAnsi="Arial Narrow" w:cs="Arial Narrow"/>
      <w:kern w:val="0"/>
      <w:lang w:val="en-US"/>
    </w:rPr>
  </w:style>
  <w:style w:type="character" w:customStyle="1" w:styleId="HeaderChar">
    <w:name w:val="Header Char"/>
    <w:basedOn w:val="DefaultParagraphFont"/>
    <w:link w:val="Header"/>
    <w:uiPriority w:val="99"/>
    <w:qFormat/>
    <w:rPr>
      <w:sz w:val="24"/>
    </w:rPr>
  </w:style>
  <w:style w:type="character" w:customStyle="1" w:styleId="FooterChar">
    <w:name w:val="Footer Char"/>
    <w:basedOn w:val="DefaultParagraphFont"/>
    <w:link w:val="Footer"/>
    <w:uiPriority w:val="99"/>
    <w:qFormat/>
    <w:rPr>
      <w:sz w:val="24"/>
    </w:rPr>
  </w:style>
  <w:style w:type="paragraph" w:customStyle="1" w:styleId="FooterSmall">
    <w:name w:val="Footer Small"/>
    <w:basedOn w:val="Footer"/>
    <w:qFormat/>
    <w:pPr>
      <w:tabs>
        <w:tab w:val="clear" w:pos="4513"/>
        <w:tab w:val="clear" w:pos="9026"/>
      </w:tabs>
      <w:spacing w:after="160" w:line="259" w:lineRule="auto"/>
    </w:pPr>
    <w:rPr>
      <w:rFonts w:ascii="Calibri" w:eastAsia="Calibri" w:hAnsi="Calibri" w:cs="Calibri"/>
      <w:kern w:val="0"/>
      <w:sz w:val="12"/>
      <w:szCs w:val="12"/>
      <w:lang w:val="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8"/>
      <w:szCs w:val="26"/>
    </w:rPr>
  </w:style>
  <w:style w:type="character" w:customStyle="1" w:styleId="ListParagraphChar">
    <w:name w:val="List Paragraph Char"/>
    <w:link w:val="ListParagraph"/>
    <w:uiPriority w:val="34"/>
    <w:qFormat/>
    <w:rPr>
      <w:sz w:val="24"/>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6"/>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sz w:val="24"/>
    </w:rPr>
  </w:style>
  <w:style w:type="paragraph" w:styleId="BalloonText">
    <w:name w:val="Balloon Text"/>
    <w:basedOn w:val="Normal"/>
    <w:link w:val="BalloonTextChar"/>
    <w:uiPriority w:val="99"/>
    <w:semiHidden/>
    <w:unhideWhenUsed/>
    <w:rsid w:val="003A2A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A28"/>
    <w:rPr>
      <w:rFonts w:ascii="Tahoma" w:hAnsi="Tahoma" w:cs="Tahoma"/>
      <w:kern w:val="2"/>
      <w:sz w:val="16"/>
      <w:szCs w:val="16"/>
      <w:lang w:val="en-IN"/>
      <w14:ligatures w14:val="standardContextual"/>
    </w:rPr>
  </w:style>
  <w:style w:type="character" w:customStyle="1" w:styleId="Heading5Char">
    <w:name w:val="Heading 5 Char"/>
    <w:basedOn w:val="DefaultParagraphFont"/>
    <w:link w:val="Heading5"/>
    <w:uiPriority w:val="9"/>
    <w:rsid w:val="002840E8"/>
    <w:rPr>
      <w:rFonts w:asciiTheme="majorHAnsi" w:eastAsiaTheme="majorEastAsia" w:hAnsiTheme="majorHAnsi" w:cstheme="majorBidi"/>
      <w:color w:val="2F5496" w:themeColor="accent1" w:themeShade="BF"/>
      <w:kern w:val="2"/>
      <w:sz w:val="24"/>
      <w:szCs w:val="2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wth\OneDrive\Documents\Custom%20Office%20Templates\Technical_Propos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A5CF1-3F40-4681-B78E-05390B69C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Technical_Proposal</Template>
  <TotalTime>16</TotalTime>
  <Pages>5</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Gowtham</dc:creator>
  <cp:lastModifiedBy>Barath S</cp:lastModifiedBy>
  <cp:revision>3</cp:revision>
  <dcterms:created xsi:type="dcterms:W3CDTF">2024-03-06T06:31:00Z</dcterms:created>
  <dcterms:modified xsi:type="dcterms:W3CDTF">2024-03-07T11:10:00Z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e5739e10342fb6483746bd1bf3c42886a0645f6a67309ae8419014a8b84d8028</vt:lpwstr>
  </property>
  <property fmtid="{D5CDD505-2E9C-101B-9397-08002B2CF9AE}" pid="3" name="KSOProductBuildVer">
    <vt:lpwstr>1033-12.2.0.13359</vt:lpwstr>
  </property>
  <property fmtid="{D5CDD505-2E9C-101B-9397-08002B2CF9AE}" pid="4" name="ICV">
    <vt:lpwstr>18CE0D4D70834EFE9B84B74DE530DB8A_13</vt:lpwstr>
  </property>
</Properties>
</file>